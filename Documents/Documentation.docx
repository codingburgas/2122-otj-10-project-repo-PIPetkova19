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D2BB" w14:textId="440D77FD" w:rsidR="007D3A4B" w:rsidRPr="007D3A4B" w:rsidRDefault="00102D5C" w:rsidP="007D3A4B">
      <w:pPr>
        <w:rPr>
          <w:kern w:val="28"/>
        </w:rPr>
      </w:pP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7B38F35" wp14:editId="4A9BDEB5">
                <wp:simplePos x="0" y="0"/>
                <wp:positionH relativeFrom="column">
                  <wp:posOffset>-714375</wp:posOffset>
                </wp:positionH>
                <wp:positionV relativeFrom="paragraph">
                  <wp:posOffset>-866775</wp:posOffset>
                </wp:positionV>
                <wp:extent cx="7875385" cy="9963382"/>
                <wp:effectExtent l="19050" t="19050" r="1143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5385" cy="9963382"/>
                          <a:chOff x="0" y="0"/>
                          <a:chExt cx="7875385" cy="996338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025062" y="638191"/>
                            <a:ext cx="307340" cy="9102090"/>
                          </a:xfrm>
                          <a:prstGeom prst="rect">
                            <a:avLst/>
                          </a:prstGeom>
                          <a:solidFill>
                            <a:srgbClr val="DD4193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712" y="174741"/>
                            <a:ext cx="7841673" cy="4710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5400000">
                            <a:off x="2901286" y="5037369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5400000">
                            <a:off x="-4455477" y="4455477"/>
                            <a:ext cx="9381490" cy="4705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DD419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F1500" id="Group 41" o:spid="_x0000_s1026" style="position:absolute;margin-left:-56.25pt;margin-top:-68.25pt;width:620.1pt;height:784.5pt;z-index:251796480" coordsize="78753,99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">
                <v:rect id="Rectangle 7" o:spid="_x0000_s1027" style="position:absolute;left:70250;top:6381;width:3074;height:91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" fillcolor="#dd4193" strokecolor="#dd4193" strokeweight="2.25pt"/>
                <v:rect id="Rectangle 38" o:spid="_x0000_s1028" style="position:absolute;left:337;top:1747;width:78416;height:4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" fillcolor="white [3212]" strokecolor="#dd4193" strokeweight="2.25pt"/>
                <v:rect id="Rectangle 39" o:spid="_x0000_s1029" style="position:absolute;left:29012;top:50373;width:93815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" fillcolor="white [3212]" strokecolor="#dd4193" strokeweight="2.25pt"/>
                <v:rect id="Rectangle 40" o:spid="_x0000_s1030" style="position:absolute;left:-44554;top:44554;width:93814;height:470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" fillcolor="white [3212]" strokecolor="#dd4193" strokeweight="2.25pt"/>
              </v:group>
            </w:pict>
          </mc:Fallback>
        </mc:AlternateContent>
      </w:r>
    </w:p>
    <w:sdt>
      <w:sdtPr>
        <w:id w:val="215559746"/>
        <w:docPartObj>
          <w:docPartGallery w:val="Cover Pages"/>
          <w:docPartUnique/>
        </w:docPartObj>
      </w:sdtPr>
      <w:sdtEndPr>
        <w:rPr>
          <w:rFonts w:cstheme="minorHAnsi"/>
          <w:noProof/>
        </w:rPr>
      </w:sdtEndPr>
      <w:sdtContent>
        <w:p w14:paraId="2868EBCC" w14:textId="05BF8F5A" w:rsidR="007D3A4B" w:rsidRDefault="007D3A4B">
          <w:r>
            <w:rPr>
              <w:noProof/>
              <w:kern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4E0C804" wp14:editId="0D597EAD">
                    <wp:simplePos x="0" y="0"/>
                    <wp:positionH relativeFrom="margin">
                      <wp:posOffset>285750</wp:posOffset>
                    </wp:positionH>
                    <wp:positionV relativeFrom="paragraph">
                      <wp:posOffset>34925</wp:posOffset>
                    </wp:positionV>
                    <wp:extent cx="3762375" cy="61404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2375" cy="614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222A42" w14:textId="03BC098F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5FC775C9" w14:textId="290A9D4D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17415656" w14:textId="4099E008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A3474FC" w14:textId="77777777" w:rsidR="007D3A4B" w:rsidRDefault="007D3A4B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</w:p>
                              <w:p w14:paraId="68D99B7A" w14:textId="51054483" w:rsidR="007E6B13" w:rsidRPr="009E5B54" w:rsidRDefault="007E6B13">
                                <w:pPr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</w:pPr>
                                <w:r w:rsidRPr="009E5B54">
                                  <w:rPr>
                                    <w:rFonts w:ascii="Impact" w:hAnsi="Impact"/>
                                    <w:color w:val="D54773" w:themeColor="accent6"/>
                                    <w:sz w:val="72"/>
                                    <w:szCs w:val="72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0C8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2.5pt;margin-top:2.75pt;width:296.25pt;height:48.3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" filled="f" stroked="f" strokeweight=".5pt">
                    <v:textbox>
                      <w:txbxContent>
                        <w:p w14:paraId="52222A42" w14:textId="03BC098F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5FC775C9" w14:textId="290A9D4D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17415656" w14:textId="4099E008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A3474FC" w14:textId="77777777" w:rsidR="007D3A4B" w:rsidRDefault="007D3A4B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</w:p>
                        <w:p w14:paraId="68D99B7A" w14:textId="51054483" w:rsidR="007E6B13" w:rsidRPr="009E5B54" w:rsidRDefault="007E6B13">
                          <w:pPr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</w:pPr>
                          <w:r w:rsidRPr="009E5B54">
                            <w:rPr>
                              <w:rFonts w:ascii="Impact" w:hAnsi="Impact"/>
                              <w:color w:val="D54773" w:themeColor="accent6"/>
                              <w:sz w:val="72"/>
                              <w:szCs w:val="72"/>
                            </w:rPr>
                            <w:t>Documentation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6CB9276" w14:textId="45B5FE53" w:rsidR="008166FB" w:rsidRPr="001021A8" w:rsidRDefault="001021A8" w:rsidP="001021A8">
          <w:pPr>
            <w:spacing w:line="276" w:lineRule="auto"/>
            <w:rPr>
              <w:rFonts w:cstheme="minorHAnsi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9552" behindDoc="0" locked="0" layoutInCell="1" allowOverlap="1" wp14:anchorId="11680DDF" wp14:editId="20F414A3">
                    <wp:simplePos x="0" y="0"/>
                    <wp:positionH relativeFrom="page">
                      <wp:posOffset>783590</wp:posOffset>
                    </wp:positionH>
                    <wp:positionV relativeFrom="page">
                      <wp:posOffset>3376295</wp:posOffset>
                    </wp:positionV>
                    <wp:extent cx="6076950" cy="525780"/>
                    <wp:effectExtent l="0" t="0" r="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ACD071" w14:textId="51809B52" w:rsidR="007D3A4B" w:rsidRPr="001021A8" w:rsidRDefault="001230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D4193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021A8" w:rsidRPr="005A4968">
                                      <w:rPr>
                                        <w:caps/>
                                        <w:color w:val="DD4193"/>
                                        <w:sz w:val="96"/>
                                        <w:szCs w:val="96"/>
                                      </w:rPr>
                                      <w:t>Производствена Практика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DD4193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C575BD" w14:textId="7D0ED402" w:rsidR="007D3A4B" w:rsidRPr="005A4968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</w:pPr>
                                    <w:r w:rsidRPr="005A4968">
                                      <w:rPr>
                                        <w:smallCaps/>
                                        <w:color w:val="DD4193"/>
                                        <w:sz w:val="36"/>
                                        <w:szCs w:val="36"/>
                                      </w:rPr>
                                      <w:t>Документация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680DDF" id="Text Box 113" o:spid="_x0000_s1027" type="#_x0000_t202" style="position:absolute;margin-left:61.7pt;margin-top:265.85pt;width:478.5pt;height:41.4pt;z-index:25179955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" filled="f" stroked="f" strokeweight=".5pt">
                    <v:textbox inset="0,0,0,0">
                      <w:txbxContent>
                        <w:p w14:paraId="7BACD071" w14:textId="51809B52" w:rsidR="007D3A4B" w:rsidRPr="001021A8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DD4193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021A8" w:rsidRPr="005A4968">
                                <w:rPr>
                                  <w:caps/>
                                  <w:color w:val="DD4193"/>
                                  <w:sz w:val="96"/>
                                  <w:szCs w:val="96"/>
                                </w:rPr>
                                <w:t>Производствена Практика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DD4193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C575BD" w14:textId="7D0ED402" w:rsidR="007D3A4B" w:rsidRPr="005A4968" w:rsidRDefault="007D3A4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</w:pPr>
                              <w:r w:rsidRPr="005A4968">
                                <w:rPr>
                                  <w:smallCaps/>
                                  <w:color w:val="DD4193"/>
                                  <w:sz w:val="36"/>
                                  <w:szCs w:val="36"/>
                                </w:rPr>
                                <w:t>Документация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1600" behindDoc="0" locked="0" layoutInCell="1" allowOverlap="1" wp14:anchorId="6D9981E6" wp14:editId="35194F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B003E7" w14:textId="617A8857" w:rsidR="007D3A4B" w:rsidRDefault="007D3A4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D9981E6" id="Text Box 111" o:spid="_x0000_s1028" type="#_x0000_t202" style="position:absolute;margin-left:0;margin-top:0;width:288.25pt;height:287.5pt;z-index:25180160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B003E7" w14:textId="617A8857" w:rsidR="007D3A4B" w:rsidRDefault="007D3A4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 wp14:anchorId="26FAF20E" wp14:editId="556750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C1C84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58A4C1" w14:textId="247A21E4" w:rsidR="007D3A4B" w:rsidRDefault="00102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>ПЕТЯ пЕТКОВА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</w:rPr>
                                      <w:t>‏‏</w:t>
                                    </w:r>
                                    <w:r w:rsidR="007D3A4B">
                                      <w:rPr>
                                        <w:caps/>
                                        <w:color w:val="DC1C84" w:themeColor="text1" w:themeTint="D9"/>
                                        <w:sz w:val="28"/>
                                        <w:szCs w:val="28"/>
                                        <w:rtl/>
                                        <w:cs/>
                                      </w:rPr>
                                      <w:t>‎</w:t>
                                    </w:r>
                                  </w:p>
                                </w:sdtContent>
                              </w:sdt>
                              <w:p w14:paraId="21B566EB" w14:textId="5EB1514B" w:rsidR="007D3A4B" w:rsidRDefault="001230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21A8">
                                      <w:rPr>
                                        <w:caps/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73A00F0" w14:textId="39C3F4B2" w:rsidR="007D3A4B" w:rsidRDefault="0012302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DC1C84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21A8">
                                      <w:rPr>
                                        <w:color w:val="DC1C84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D3A4B">
                                  <w:rPr>
                                    <w:color w:val="DC1C84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6FAF20E" id="Text Box 112" o:spid="_x0000_s1029" type="#_x0000_t202" style="position:absolute;margin-left:0;margin-top:0;width:453pt;height:51.4pt;z-index:25180057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DC1C84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658A4C1" w14:textId="247A21E4" w:rsidR="007D3A4B" w:rsidRDefault="00102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>ПЕТЯ пЕТКОВА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</w:rPr>
                                <w:t>‏‏</w:t>
                              </w:r>
                              <w:r w:rsidR="007D3A4B">
                                <w:rPr>
                                  <w:caps/>
                                  <w:color w:val="DC1C84" w:themeColor="text1" w:themeTint="D9"/>
                                  <w:sz w:val="28"/>
                                  <w:szCs w:val="28"/>
                                  <w:rtl/>
                                  <w:cs/>
                                </w:rPr>
                                <w:t>‎</w:t>
                              </w:r>
                            </w:p>
                          </w:sdtContent>
                        </w:sdt>
                        <w:p w14:paraId="21B566EB" w14:textId="5EB1514B" w:rsidR="007D3A4B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021A8">
                                <w:rPr>
                                  <w:caps/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73A00F0" w14:textId="39C3F4B2" w:rsidR="007D3A4B" w:rsidRDefault="007D3A4B">
                          <w:pPr>
                            <w:pStyle w:val="NoSpacing"/>
                            <w:jc w:val="right"/>
                            <w:rPr>
                              <w:caps/>
                              <w:color w:val="DC1C84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DC1C84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021A8">
                                <w:rPr>
                                  <w:color w:val="DC1C84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DC1C84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D3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8528" behindDoc="0" locked="0" layoutInCell="1" allowOverlap="1" wp14:anchorId="062EDF17" wp14:editId="2C71736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DD4193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AE245" id="Group 114" o:spid="_x0000_s1026" style="position:absolute;margin-left:0;margin-top:0;width:18pt;height:10in;z-index:25179852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Eq&#10;QyAzAwAAowoAAA4AAAAAAAAAAAAAAAAALgIAAGRycy9lMm9Eb2MueG1sUEsBAi0AFAAGAAgAAAAh&#10;AL3Rd8PaAAAABQEAAA8AAAAAAAAAAAAAAAAAjQUAAGRycy9kb3ducmV2LnhtbFBLBQYAAAAABAAE&#10;APMAAACU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" filled="f" stroked="f" strokeweight="2.2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" filled="f" stroked="f" strokeweight="2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D3A4B">
            <w:rPr>
              <w:rFonts w:cstheme="minorHAnsi"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DD4193"/>
          <w:sz w:val="22"/>
          <w:szCs w:val="22"/>
        </w:rPr>
        <w:id w:val="-1402210867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noProof/>
          <w:color w:val="9EA0A8" w:themeColor="background2" w:themeShade="BF"/>
        </w:rPr>
      </w:sdtEndPr>
      <w:sdtContent>
        <w:p w14:paraId="51D74AFE" w14:textId="45A2C1DA" w:rsidR="008166FB" w:rsidRPr="005A4968" w:rsidRDefault="001021A8">
          <w:pPr>
            <w:pStyle w:val="TOCHeading"/>
            <w:rPr>
              <w:rFonts w:asciiTheme="minorHAnsi" w:eastAsiaTheme="minorEastAsia" w:hAnsiTheme="minorHAnsi" w:cstheme="minorBidi"/>
              <w:bCs w:val="0"/>
              <w:caps w:val="0"/>
              <w:color w:val="DD4193"/>
              <w:sz w:val="22"/>
              <w:szCs w:val="22"/>
              <w:lang w:val="bg-BG"/>
            </w:rPr>
          </w:pPr>
          <w:r w:rsidRPr="005A4968">
            <w:rPr>
              <w:color w:val="DD4193"/>
              <w:lang w:val="bg-BG"/>
            </w:rPr>
            <w:t>Съдържание</w:t>
          </w:r>
        </w:p>
        <w:p w14:paraId="7CA4F363" w14:textId="29005871" w:rsidR="005A4968" w:rsidRPr="005A4968" w:rsidRDefault="008166FB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begin"/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instrText xml:space="preserve"> TOC \o "1-3" \h \z \u </w:instrText>
          </w:r>
          <w:r w:rsidRPr="005A4968">
            <w:rPr>
              <w:rFonts w:asciiTheme="majorHAnsi" w:hAnsiTheme="majorHAnsi"/>
              <w:color w:val="9EA0A8" w:themeColor="background2" w:themeShade="BF"/>
              <w:sz w:val="22"/>
              <w:szCs w:val="22"/>
            </w:rPr>
            <w:fldChar w:fldCharType="separate"/>
          </w:r>
          <w:hyperlink w:anchor="_Toc107856498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Резюме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_Toc107856498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A2AF4" w14:textId="770289A2" w:rsidR="005A4968" w:rsidRPr="005A4968" w:rsidRDefault="00123029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499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1.1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Цел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_Toc107856499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EB493" w14:textId="0446C94B" w:rsidR="005A4968" w:rsidRPr="005A4968" w:rsidRDefault="00123029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0" w:history="1">
            <w:r w:rsid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1.2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 xml:space="preserve"> 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Използвани технологии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_Toc107856500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22E64" w14:textId="138DC1BD" w:rsidR="005A4968" w:rsidRPr="005A4968" w:rsidRDefault="00123029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1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1.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Приложения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_Toc107856501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A74A3" w14:textId="11789DF3" w:rsidR="005A4968" w:rsidRPr="005A4968" w:rsidRDefault="00123029">
          <w:pPr>
            <w:pStyle w:val="TOC3"/>
            <w:tabs>
              <w:tab w:val="left" w:pos="880"/>
              <w:tab w:val="right" w:leader="dot" w:pos="10070"/>
            </w:tabs>
            <w:rPr>
              <w:rFonts w:asciiTheme="majorHAnsi" w:hAnsiTheme="majorHAnsi" w:cs="Times New Roman"/>
              <w:noProof/>
              <w:sz w:val="24"/>
              <w:szCs w:val="24"/>
              <w:lang w:eastAsia="en-US"/>
            </w:rPr>
          </w:pPr>
          <w:hyperlink w:anchor="_Toc107856502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2.</w:t>
            </w:r>
            <w:r w:rsidR="005A4968" w:rsidRPr="005A4968">
              <w:rPr>
                <w:rFonts w:asciiTheme="majorHAnsi" w:hAnsiTheme="majorHAnsi" w:cs="Times New Roman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Програмен език</w:t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</w:rPr>
              <w:t>: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_Toc107856502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2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987E7" w14:textId="2DC32216" w:rsidR="005A4968" w:rsidRPr="005A4968" w:rsidRDefault="00123029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3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2.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Блок схема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_Toc107856503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3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F77F7" w14:textId="31734494" w:rsidR="005A4968" w:rsidRPr="005A4968" w:rsidRDefault="00123029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="Times New Roman"/>
              <w:b w:val="0"/>
              <w:noProof/>
              <w:sz w:val="24"/>
              <w:szCs w:val="24"/>
              <w:lang w:eastAsia="en-US"/>
            </w:rPr>
          </w:pPr>
          <w:hyperlink w:anchor="_Toc107856504" w:history="1"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en"/>
              </w:rPr>
              <w:t>3.</w:t>
            </w:r>
            <w:r w:rsidR="005A4968" w:rsidRPr="005A4968">
              <w:rPr>
                <w:rFonts w:asciiTheme="majorHAnsi" w:hAnsiTheme="majorHAnsi" w:cs="Times New Roman"/>
                <w:b w:val="0"/>
                <w:noProof/>
                <w:sz w:val="24"/>
                <w:szCs w:val="24"/>
                <w:lang w:eastAsia="en-US"/>
              </w:rPr>
              <w:tab/>
            </w:r>
            <w:r w:rsidR="005A4968" w:rsidRPr="005A4968">
              <w:rPr>
                <w:rStyle w:val="Hyperlink"/>
                <w:rFonts w:asciiTheme="majorHAnsi" w:hAnsiTheme="majorHAnsi" w:cs="Times New Roman"/>
                <w:noProof/>
                <w:sz w:val="24"/>
                <w:szCs w:val="24"/>
                <w:lang w:val="bg-BG"/>
              </w:rPr>
              <w:t>Източници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ab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instrText xml:space="preserve"> PAGEREF _Toc107856504 \h </w:instrTex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t>4</w:t>
            </w:r>
            <w:r w:rsidR="005A4968" w:rsidRPr="005A4968">
              <w:rPr>
                <w:rFonts w:asciiTheme="majorHAnsi" w:hAnsiTheme="majorHAnsi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DB055" w14:textId="57BA30C5" w:rsidR="004B6BFC" w:rsidRPr="00D04FDB" w:rsidRDefault="008166FB" w:rsidP="008166FB">
          <w:pPr>
            <w:rPr>
              <w:rFonts w:asciiTheme="majorHAnsi" w:hAnsiTheme="majorHAnsi"/>
              <w:color w:val="9EA0A8" w:themeColor="background2" w:themeShade="BF"/>
            </w:rPr>
          </w:pPr>
          <w:r w:rsidRPr="005A4968">
            <w:rPr>
              <w:rFonts w:asciiTheme="majorHAnsi" w:hAnsiTheme="majorHAnsi"/>
              <w:b/>
              <w:bCs/>
              <w:noProof/>
              <w:color w:val="9EA0A8" w:themeColor="background2" w:themeShade="BF"/>
            </w:rPr>
            <w:fldChar w:fldCharType="end"/>
          </w:r>
        </w:p>
      </w:sdtContent>
    </w:sdt>
    <w:p w14:paraId="4D9FEE8B" w14:textId="3DD7704B" w:rsidR="009E5B54" w:rsidRPr="001021A8" w:rsidRDefault="009E5B54" w:rsidP="001021A8">
      <w:pPr>
        <w:spacing w:line="276" w:lineRule="auto"/>
        <w:rPr>
          <w:rFonts w:asciiTheme="majorHAnsi" w:eastAsiaTheme="majorEastAsia" w:hAnsiTheme="majorHAnsi" w:cstheme="majorBidi"/>
          <w:bCs/>
          <w:caps/>
          <w:color w:val="E32D91" w:themeColor="accent1"/>
          <w:sz w:val="28"/>
          <w:szCs w:val="24"/>
        </w:rPr>
      </w:pPr>
      <w:bookmarkStart w:id="0" w:name="_Toc101794258"/>
      <w:r>
        <w:rPr>
          <w:szCs w:val="24"/>
        </w:rPr>
        <w:br w:type="page"/>
      </w:r>
      <w:bookmarkEnd w:id="0"/>
    </w:p>
    <w:p w14:paraId="0B8F2191" w14:textId="3CD86D47" w:rsidR="009E5B54" w:rsidRPr="005A4968" w:rsidRDefault="005A4968" w:rsidP="009E5B54">
      <w:pPr>
        <w:pStyle w:val="Heading1"/>
        <w:numPr>
          <w:ilvl w:val="0"/>
          <w:numId w:val="25"/>
        </w:numPr>
        <w:spacing w:before="320" w:line="240" w:lineRule="auto"/>
        <w:rPr>
          <w:color w:val="DD4193"/>
          <w:szCs w:val="24"/>
        </w:rPr>
      </w:pPr>
      <w:bookmarkStart w:id="1" w:name="_Toc107856498"/>
      <w:r w:rsidRPr="005A4968">
        <w:rPr>
          <w:color w:val="DD4193"/>
          <w:szCs w:val="24"/>
          <w:lang w:val="bg-BG"/>
        </w:rPr>
        <w:lastRenderedPageBreak/>
        <w:t>Резюме</w:t>
      </w:r>
      <w:bookmarkEnd w:id="1"/>
    </w:p>
    <w:p w14:paraId="0D076DB4" w14:textId="577E82D7" w:rsidR="009E5B54" w:rsidRPr="005A4968" w:rsidRDefault="001021A8" w:rsidP="009E5B54">
      <w:pPr>
        <w:pStyle w:val="Heading2"/>
        <w:numPr>
          <w:ilvl w:val="1"/>
          <w:numId w:val="25"/>
        </w:numPr>
        <w:spacing w:before="80" w:line="240" w:lineRule="auto"/>
        <w:rPr>
          <w:color w:val="DD4193"/>
          <w:szCs w:val="22"/>
        </w:rPr>
      </w:pPr>
      <w:bookmarkStart w:id="2" w:name="_Toc107856499"/>
      <w:r w:rsidRPr="005A4968">
        <w:rPr>
          <w:color w:val="DD4193"/>
          <w:szCs w:val="22"/>
          <w:lang w:val="bg-BG"/>
        </w:rPr>
        <w:t>Цел</w:t>
      </w:r>
      <w:bookmarkEnd w:id="2"/>
    </w:p>
    <w:p w14:paraId="71084471" w14:textId="77777777" w:rsidR="009E5B54" w:rsidRPr="0030306B" w:rsidRDefault="009E5B54" w:rsidP="009E5B54">
      <w:pPr>
        <w:ind w:left="426"/>
      </w:pPr>
      <w:r>
        <w:t xml:space="preserve">Our goal is to create </w:t>
      </w:r>
      <w:r w:rsidRPr="00D60121">
        <w:t>an application where you can learn about the body systems and test your skills afterwards</w:t>
      </w:r>
      <w:r w:rsidRPr="0030306B">
        <w:t>.</w:t>
      </w:r>
    </w:p>
    <w:p w14:paraId="1FA3414B" w14:textId="6122C7FA" w:rsidR="009E5B54" w:rsidRPr="005A4968" w:rsidRDefault="005A4968" w:rsidP="009E5B54">
      <w:pPr>
        <w:pStyle w:val="Heading2"/>
        <w:ind w:left="426"/>
        <w:rPr>
          <w:color w:val="DD4193"/>
          <w:sz w:val="24"/>
          <w:szCs w:val="24"/>
          <w:lang w:val="bg-BG"/>
        </w:rPr>
      </w:pPr>
      <w:bookmarkStart w:id="3" w:name="_Toc101794262"/>
      <w:bookmarkStart w:id="4" w:name="_Toc107856500"/>
      <w:r>
        <w:rPr>
          <w:color w:val="DD4193"/>
          <w:sz w:val="24"/>
          <w:szCs w:val="24"/>
        </w:rPr>
        <w:t>1.2</w:t>
      </w:r>
      <w:r w:rsidR="009E5B54" w:rsidRPr="005A4968">
        <w:rPr>
          <w:color w:val="DD4193"/>
          <w:sz w:val="24"/>
          <w:szCs w:val="24"/>
        </w:rPr>
        <w:t xml:space="preserve"> </w:t>
      </w:r>
      <w:bookmarkEnd w:id="3"/>
      <w:r w:rsidR="001021A8" w:rsidRPr="005A4968">
        <w:rPr>
          <w:color w:val="DD4193"/>
          <w:sz w:val="24"/>
          <w:szCs w:val="24"/>
          <w:lang w:val="bg-BG"/>
        </w:rPr>
        <w:t>Използвани технологии</w:t>
      </w:r>
      <w:bookmarkEnd w:id="4"/>
    </w:p>
    <w:p w14:paraId="550CA925" w14:textId="55D70F13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5" w:name="_Toc107856501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Приложения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5"/>
    </w:p>
    <w:p w14:paraId="61C1D48B" w14:textId="10EE01CA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GitHub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публикуване на проекта</w:t>
      </w:r>
      <w:r w:rsidRPr="005A4968">
        <w:rPr>
          <w:sz w:val="24"/>
          <w:szCs w:val="24"/>
        </w:rPr>
        <w:t>.</w:t>
      </w:r>
    </w:p>
    <w:p w14:paraId="6403CC1C" w14:textId="58008DF3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Visual Studio</w:t>
      </w:r>
      <w:r w:rsidR="00A14079" w:rsidRPr="005A4968">
        <w:rPr>
          <w:b/>
          <w:bCs/>
          <w:color w:val="DD4193"/>
          <w:sz w:val="24"/>
          <w:szCs w:val="24"/>
        </w:rPr>
        <w:t xml:space="preserve"> </w:t>
      </w:r>
      <w:r w:rsidR="001021A8" w:rsidRPr="005A4968">
        <w:rPr>
          <w:bCs/>
          <w:sz w:val="24"/>
          <w:szCs w:val="24"/>
        </w:rPr>
        <w:t>–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писане на код</w:t>
      </w:r>
      <w:r w:rsidRPr="005A4968">
        <w:rPr>
          <w:sz w:val="24"/>
          <w:szCs w:val="24"/>
        </w:rPr>
        <w:t>.</w:t>
      </w:r>
    </w:p>
    <w:p w14:paraId="00BA326E" w14:textId="18B78DE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PowerPoint</w:t>
      </w:r>
      <w:r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направата на презентацията</w:t>
      </w:r>
      <w:r w:rsidRPr="005A4968">
        <w:rPr>
          <w:sz w:val="24"/>
          <w:szCs w:val="24"/>
        </w:rPr>
        <w:t>.</w:t>
      </w:r>
    </w:p>
    <w:p w14:paraId="022D5ACA" w14:textId="316F28C5" w:rsidR="009E5B54" w:rsidRPr="005A4968" w:rsidRDefault="009E5B54" w:rsidP="009E5B54">
      <w:pPr>
        <w:pStyle w:val="ListParagraph"/>
        <w:numPr>
          <w:ilvl w:val="0"/>
          <w:numId w:val="23"/>
        </w:numPr>
        <w:spacing w:after="120" w:line="264" w:lineRule="auto"/>
        <w:rPr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Word</w:t>
      </w:r>
      <w:r w:rsidRPr="005A4968">
        <w:rPr>
          <w:color w:val="DD4193"/>
          <w:sz w:val="24"/>
          <w:szCs w:val="24"/>
        </w:rPr>
        <w:t xml:space="preserve"> </w:t>
      </w:r>
      <w:r w:rsidR="001021A8" w:rsidRPr="005A4968">
        <w:rPr>
          <w:sz w:val="24"/>
          <w:szCs w:val="24"/>
        </w:rPr>
        <w:t>–</w:t>
      </w:r>
      <w:r w:rsidR="00A14079" w:rsidRPr="005A4968">
        <w:rPr>
          <w:sz w:val="24"/>
          <w:szCs w:val="24"/>
        </w:rPr>
        <w:t xml:space="preserve"> </w:t>
      </w:r>
      <w:r w:rsidR="001021A8" w:rsidRPr="005A4968">
        <w:rPr>
          <w:sz w:val="24"/>
          <w:szCs w:val="24"/>
          <w:lang w:val="bg-BG"/>
        </w:rPr>
        <w:t>за изработката на документация</w:t>
      </w:r>
      <w:r w:rsidRPr="005A4968">
        <w:rPr>
          <w:sz w:val="24"/>
          <w:szCs w:val="24"/>
        </w:rPr>
        <w:t>.</w:t>
      </w:r>
    </w:p>
    <w:p w14:paraId="1F6B8DB3" w14:textId="1395BD31" w:rsidR="009E5B54" w:rsidRPr="005A4968" w:rsidRDefault="001021A8" w:rsidP="00A14079">
      <w:pPr>
        <w:pStyle w:val="Heading3"/>
        <w:numPr>
          <w:ilvl w:val="0"/>
          <w:numId w:val="29"/>
        </w:numPr>
        <w:rPr>
          <w:rFonts w:asciiTheme="majorHAnsi" w:hAnsiTheme="majorHAnsi"/>
          <w:color w:val="DD4193"/>
          <w:sz w:val="24"/>
          <w:szCs w:val="24"/>
        </w:rPr>
      </w:pPr>
      <w:bookmarkStart w:id="6" w:name="_Toc107856502"/>
      <w:r w:rsidRPr="005A4968">
        <w:rPr>
          <w:rFonts w:asciiTheme="majorHAnsi" w:hAnsiTheme="majorHAnsi"/>
          <w:color w:val="DD4193"/>
          <w:sz w:val="24"/>
          <w:szCs w:val="24"/>
          <w:lang w:val="bg-BG"/>
        </w:rPr>
        <w:t>Програмен език</w:t>
      </w:r>
      <w:r w:rsidR="009E5B54" w:rsidRPr="005A4968">
        <w:rPr>
          <w:rFonts w:asciiTheme="majorHAnsi" w:hAnsiTheme="majorHAnsi"/>
          <w:color w:val="DD4193"/>
          <w:sz w:val="24"/>
          <w:szCs w:val="24"/>
        </w:rPr>
        <w:t>:</w:t>
      </w:r>
      <w:bookmarkEnd w:id="6"/>
    </w:p>
    <w:p w14:paraId="7C27D0B2" w14:textId="5BD34DFE" w:rsidR="001021A8" w:rsidRPr="005A4968" w:rsidRDefault="009E5B54" w:rsidP="001021A8">
      <w:pPr>
        <w:pStyle w:val="ListParagraph"/>
        <w:numPr>
          <w:ilvl w:val="0"/>
          <w:numId w:val="21"/>
        </w:numPr>
        <w:spacing w:after="120" w:line="264" w:lineRule="auto"/>
        <w:ind w:left="1620"/>
        <w:rPr>
          <w:color w:val="DD4193"/>
          <w:sz w:val="24"/>
          <w:szCs w:val="24"/>
        </w:rPr>
      </w:pPr>
      <w:r w:rsidRPr="005A4968">
        <w:rPr>
          <w:b/>
          <w:bCs/>
          <w:color w:val="DD4193"/>
          <w:sz w:val="24"/>
          <w:szCs w:val="24"/>
        </w:rPr>
        <w:t>C++</w:t>
      </w:r>
      <w:r w:rsidR="001021A8" w:rsidRPr="005A4968">
        <w:rPr>
          <w:color w:val="DD4193"/>
          <w:sz w:val="24"/>
          <w:szCs w:val="24"/>
        </w:rPr>
        <w:t xml:space="preserve"> </w:t>
      </w:r>
    </w:p>
    <w:p w14:paraId="5D51794C" w14:textId="1962D77D" w:rsidR="009E5B54" w:rsidRPr="005A4968" w:rsidRDefault="009E5B54" w:rsidP="001021A8">
      <w:pPr>
        <w:pStyle w:val="ListParagraph"/>
        <w:spacing w:after="120" w:line="264" w:lineRule="auto"/>
        <w:ind w:left="1620"/>
        <w:rPr>
          <w:rStyle w:val="jlqj4b"/>
          <w:b/>
          <w:bCs/>
          <w:sz w:val="24"/>
          <w:szCs w:val="24"/>
        </w:rPr>
      </w:pPr>
      <w:r w:rsidRPr="005A4968">
        <w:rPr>
          <w:sz w:val="24"/>
          <w:szCs w:val="24"/>
        </w:rPr>
        <w:br w:type="page"/>
      </w:r>
    </w:p>
    <w:p w14:paraId="2D2454C2" w14:textId="7E93931B" w:rsidR="001021A8" w:rsidRDefault="009E5B54" w:rsidP="00C13904">
      <w:pPr>
        <w:pStyle w:val="Heading1"/>
        <w:numPr>
          <w:ilvl w:val="0"/>
          <w:numId w:val="25"/>
        </w:numPr>
        <w:spacing w:before="320" w:line="240" w:lineRule="auto"/>
        <w:rPr>
          <w:rStyle w:val="jlqj4b"/>
          <w:color w:val="DD4193"/>
          <w:szCs w:val="24"/>
          <w:lang w:val="bg-BG"/>
        </w:rPr>
      </w:pPr>
      <w:r w:rsidRPr="005A4968">
        <w:rPr>
          <w:rStyle w:val="jlqj4b"/>
          <w:color w:val="DD4193"/>
          <w:sz w:val="40"/>
          <w:szCs w:val="40"/>
        </w:rPr>
        <w:lastRenderedPageBreak/>
        <w:t xml:space="preserve"> </w:t>
      </w:r>
      <w:bookmarkStart w:id="7" w:name="_Toc107856503"/>
      <w:r w:rsidR="001021A8" w:rsidRPr="005A4968">
        <w:rPr>
          <w:rStyle w:val="jlqj4b"/>
          <w:color w:val="DD4193"/>
          <w:szCs w:val="24"/>
          <w:lang w:val="bg-BG"/>
        </w:rPr>
        <w:t>Блок схема</w:t>
      </w:r>
      <w:bookmarkEnd w:id="7"/>
    </w:p>
    <w:p w14:paraId="7E7F60A6" w14:textId="14AE79D6" w:rsidR="00C13904" w:rsidRPr="00C13904" w:rsidRDefault="00C13904" w:rsidP="00C13904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484C4B6" wp14:editId="55407BA4">
            <wp:extent cx="5486400" cy="77247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E78E" w14:textId="77777777" w:rsidR="009E5B54" w:rsidRDefault="009E5B54" w:rsidP="009E5B54">
      <w:pPr>
        <w:ind w:left="360"/>
        <w:rPr>
          <w:noProof/>
        </w:rPr>
      </w:pPr>
    </w:p>
    <w:p w14:paraId="65D45663" w14:textId="6971BFBA" w:rsidR="009E5B54" w:rsidRPr="005A4968" w:rsidRDefault="001021A8" w:rsidP="009E5B54">
      <w:pPr>
        <w:pStyle w:val="Heading1"/>
        <w:numPr>
          <w:ilvl w:val="0"/>
          <w:numId w:val="25"/>
        </w:numPr>
        <w:spacing w:before="320" w:line="240" w:lineRule="auto"/>
        <w:rPr>
          <w:rStyle w:val="jlqj4b"/>
          <w:color w:val="DD4193"/>
          <w:szCs w:val="24"/>
          <w:lang w:val="en"/>
        </w:rPr>
      </w:pPr>
      <w:bookmarkStart w:id="8" w:name="_Toc107856504"/>
      <w:r w:rsidRPr="005A4968">
        <w:rPr>
          <w:rStyle w:val="jlqj4b"/>
          <w:color w:val="DD4193"/>
          <w:szCs w:val="24"/>
          <w:lang w:val="bg-BG"/>
        </w:rPr>
        <w:lastRenderedPageBreak/>
        <w:t>Източници</w:t>
      </w:r>
      <w:bookmarkEnd w:id="8"/>
    </w:p>
    <w:p w14:paraId="77EF4C0F" w14:textId="6DAB72FB" w:rsidR="009E5B54" w:rsidRPr="005A4968" w:rsidRDefault="00123029" w:rsidP="005A4968">
      <w:pPr>
        <w:pStyle w:val="ListParagraph"/>
        <w:numPr>
          <w:ilvl w:val="0"/>
          <w:numId w:val="32"/>
        </w:numPr>
        <w:shd w:val="clear" w:color="auto" w:fill="FFFFFF"/>
        <w:spacing w:after="0" w:line="300" w:lineRule="atLeast"/>
        <w:rPr>
          <w:rStyle w:val="Hyperlink"/>
          <w:color w:val="B4176D" w:themeColor="text1"/>
          <w:sz w:val="24"/>
          <w:szCs w:val="24"/>
          <w:lang w:val="bg-BG"/>
        </w:rPr>
      </w:pPr>
      <w:hyperlink r:id="rId11" w:anchor="search-computer&amp;position-16&amp;results-213" w:history="1">
        <w:r w:rsidR="005A4968" w:rsidRPr="005A4968">
          <w:rPr>
            <w:rStyle w:val="Hyperlink"/>
            <w:color w:val="B4176D" w:themeColor="text1"/>
            <w:sz w:val="24"/>
            <w:szCs w:val="24"/>
            <w:lang w:val="bg-BG"/>
          </w:rPr>
          <w:t>Дизайн на презентация</w:t>
        </w:r>
      </w:hyperlink>
    </w:p>
    <w:p w14:paraId="6D4984FD" w14:textId="6CD4133B" w:rsidR="00D06EED" w:rsidRPr="005A4968" w:rsidRDefault="00D06EED" w:rsidP="005A4968">
      <w:pPr>
        <w:ind w:firstLine="720"/>
        <w:rPr>
          <w:color w:val="B4176D" w:themeColor="text1"/>
        </w:rPr>
      </w:pPr>
    </w:p>
    <w:p w14:paraId="518CA304" w14:textId="7C5158A9" w:rsidR="002411C7" w:rsidRPr="00D06EED" w:rsidRDefault="002411C7" w:rsidP="00D06EED">
      <w:pPr>
        <w:pStyle w:val="ListParagraph"/>
        <w:ind w:left="1440"/>
      </w:pPr>
    </w:p>
    <w:p w14:paraId="7C70FCF6" w14:textId="23850476" w:rsidR="00BA6F15" w:rsidRPr="00BA6F15" w:rsidRDefault="00BA6F15" w:rsidP="00BA6F15">
      <w:pPr>
        <w:pStyle w:val="ListParagraph"/>
        <w:ind w:left="1211"/>
        <w:rPr>
          <w:rFonts w:cstheme="minorHAnsi"/>
        </w:rPr>
      </w:pPr>
    </w:p>
    <w:sectPr w:rsidR="00BA6F15" w:rsidRPr="00BA6F15">
      <w:footerReference w:type="default" r:id="rId1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458A" w14:textId="77777777" w:rsidR="00123029" w:rsidRDefault="00123029">
      <w:pPr>
        <w:spacing w:after="0" w:line="240" w:lineRule="auto"/>
      </w:pPr>
      <w:r>
        <w:separator/>
      </w:r>
    </w:p>
  </w:endnote>
  <w:endnote w:type="continuationSeparator" w:id="0">
    <w:p w14:paraId="7A61ABDC" w14:textId="77777777" w:rsidR="00123029" w:rsidRDefault="0012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121C9815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separate"/>
                          </w:r>
                          <w:r w:rsidR="00155011">
                            <w:rPr>
                              <w:b/>
                              <w:bCs/>
                              <w:noProof/>
                              <w:color w:val="B4176D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4176D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121C9815" w:rsidR="000F4EF2" w:rsidRDefault="00FE5B21">
                    <w:pPr>
                      <w:jc w:val="right"/>
                      <w:rPr>
                        <w:b/>
                        <w:bCs/>
                        <w:color w:val="B4176D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separate"/>
                    </w:r>
                    <w:r w:rsidR="00155011">
                      <w:rPr>
                        <w:b/>
                        <w:bCs/>
                        <w:noProof/>
                        <w:color w:val="B4176D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B4176D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A70B2BD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#b4176d [3213]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A98D35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#b4176d [3213]" stroked="f">
              <w10:wrap anchorx="margin" anchory="margin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3021CFB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454551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E0C5" w14:textId="77777777" w:rsidR="00123029" w:rsidRDefault="00123029">
      <w:pPr>
        <w:spacing w:after="0" w:line="240" w:lineRule="auto"/>
      </w:pPr>
      <w:r>
        <w:separator/>
      </w:r>
    </w:p>
  </w:footnote>
  <w:footnote w:type="continuationSeparator" w:id="0">
    <w:p w14:paraId="5A456B0B" w14:textId="77777777" w:rsidR="00123029" w:rsidRDefault="0012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5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2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0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37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4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172" w:hanging="360"/>
      </w:pPr>
      <w:rPr>
        <w:rFonts w:ascii="Wingdings" w:hAnsi="Wingdings" w:hint="default"/>
      </w:rPr>
    </w:lvl>
  </w:abstractNum>
  <w:abstractNum w:abstractNumId="1" w15:restartNumberingAfterBreak="0">
    <w:nsid w:val="06341A4D"/>
    <w:multiLevelType w:val="hybridMultilevel"/>
    <w:tmpl w:val="799EFE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1260" w:hanging="360"/>
      </w:pPr>
    </w:lvl>
    <w:lvl w:ilvl="1" w:tplc="7EE0EE36">
      <w:start w:val="1"/>
      <w:numFmt w:val="lowerLetter"/>
      <w:lvlText w:val="%2."/>
      <w:lvlJc w:val="left"/>
      <w:pPr>
        <w:ind w:left="1980" w:hanging="360"/>
      </w:pPr>
    </w:lvl>
    <w:lvl w:ilvl="2" w:tplc="2EE8D12E">
      <w:start w:val="1"/>
      <w:numFmt w:val="lowerRoman"/>
      <w:lvlText w:val="%3."/>
      <w:lvlJc w:val="right"/>
      <w:pPr>
        <w:ind w:left="2700" w:hanging="180"/>
      </w:pPr>
    </w:lvl>
    <w:lvl w:ilvl="3" w:tplc="6EFC1AE2">
      <w:start w:val="1"/>
      <w:numFmt w:val="decimal"/>
      <w:lvlText w:val="%4."/>
      <w:lvlJc w:val="left"/>
      <w:pPr>
        <w:ind w:left="3420" w:hanging="360"/>
      </w:pPr>
    </w:lvl>
    <w:lvl w:ilvl="4" w:tplc="C15A3936">
      <w:start w:val="1"/>
      <w:numFmt w:val="lowerLetter"/>
      <w:lvlText w:val="%5."/>
      <w:lvlJc w:val="left"/>
      <w:pPr>
        <w:ind w:left="4140" w:hanging="360"/>
      </w:pPr>
    </w:lvl>
    <w:lvl w:ilvl="5" w:tplc="57908038">
      <w:start w:val="1"/>
      <w:numFmt w:val="lowerRoman"/>
      <w:lvlText w:val="%6."/>
      <w:lvlJc w:val="right"/>
      <w:pPr>
        <w:ind w:left="4860" w:hanging="180"/>
      </w:pPr>
    </w:lvl>
    <w:lvl w:ilvl="6" w:tplc="59CAFA84">
      <w:start w:val="1"/>
      <w:numFmt w:val="decimal"/>
      <w:lvlText w:val="%7."/>
      <w:lvlJc w:val="left"/>
      <w:pPr>
        <w:ind w:left="5580" w:hanging="360"/>
      </w:pPr>
    </w:lvl>
    <w:lvl w:ilvl="7" w:tplc="29FC1708">
      <w:start w:val="1"/>
      <w:numFmt w:val="lowerLetter"/>
      <w:lvlText w:val="%8."/>
      <w:lvlJc w:val="left"/>
      <w:pPr>
        <w:ind w:left="6300" w:hanging="360"/>
      </w:pPr>
    </w:lvl>
    <w:lvl w:ilvl="8" w:tplc="13A2A25A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D5B01"/>
    <w:multiLevelType w:val="hybridMultilevel"/>
    <w:tmpl w:val="A18055F2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" w15:restartNumberingAfterBreak="0">
    <w:nsid w:val="13350549"/>
    <w:multiLevelType w:val="hybridMultilevel"/>
    <w:tmpl w:val="C2AE2E14"/>
    <w:lvl w:ilvl="0" w:tplc="040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6311AEE"/>
    <w:multiLevelType w:val="hybridMultilevel"/>
    <w:tmpl w:val="C5DE9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1A8D5356"/>
    <w:multiLevelType w:val="hybridMultilevel"/>
    <w:tmpl w:val="85CAF5AC"/>
    <w:lvl w:ilvl="0" w:tplc="7C428F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DC1C84" w:themeColor="text1" w:themeTint="D9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6AB3"/>
    <w:multiLevelType w:val="hybridMultilevel"/>
    <w:tmpl w:val="27809D26"/>
    <w:lvl w:ilvl="0" w:tplc="57E6AC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450E81"/>
    <w:multiLevelType w:val="hybridMultilevel"/>
    <w:tmpl w:val="2E26C3F8"/>
    <w:lvl w:ilvl="0" w:tplc="0402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B324533"/>
    <w:multiLevelType w:val="hybridMultilevel"/>
    <w:tmpl w:val="0F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9D269E"/>
    <w:multiLevelType w:val="hybridMultilevel"/>
    <w:tmpl w:val="90046610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5D27A90"/>
    <w:multiLevelType w:val="hybridMultilevel"/>
    <w:tmpl w:val="98D47604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03A3BC8"/>
    <w:multiLevelType w:val="hybridMultilevel"/>
    <w:tmpl w:val="1ED647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C1D3A"/>
    <w:multiLevelType w:val="hybridMultilevel"/>
    <w:tmpl w:val="592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AE213E6"/>
    <w:multiLevelType w:val="hybridMultilevel"/>
    <w:tmpl w:val="397CA65A"/>
    <w:lvl w:ilvl="0" w:tplc="0402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9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0" w15:restartNumberingAfterBreak="0">
    <w:nsid w:val="55224631"/>
    <w:multiLevelType w:val="hybridMultilevel"/>
    <w:tmpl w:val="369A13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85382"/>
    <w:multiLevelType w:val="hybridMultilevel"/>
    <w:tmpl w:val="3D72D126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9566DB"/>
    <w:multiLevelType w:val="hybridMultilevel"/>
    <w:tmpl w:val="39E09B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D7AD4"/>
    <w:multiLevelType w:val="hybridMultilevel"/>
    <w:tmpl w:val="E52C7AD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 w15:restartNumberingAfterBreak="0">
    <w:nsid w:val="5C991A73"/>
    <w:multiLevelType w:val="hybridMultilevel"/>
    <w:tmpl w:val="08D637EC"/>
    <w:lvl w:ilvl="0" w:tplc="D842F4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45819"/>
    <w:multiLevelType w:val="hybridMultilevel"/>
    <w:tmpl w:val="11B2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B544C"/>
    <w:multiLevelType w:val="hybridMultilevel"/>
    <w:tmpl w:val="6C14CDB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9F410F5"/>
    <w:multiLevelType w:val="hybridMultilevel"/>
    <w:tmpl w:val="5C825F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56E9D"/>
    <w:multiLevelType w:val="hybridMultilevel"/>
    <w:tmpl w:val="A2B222F2"/>
    <w:lvl w:ilvl="0" w:tplc="0402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 w15:restartNumberingAfterBreak="0">
    <w:nsid w:val="79CB2166"/>
    <w:multiLevelType w:val="hybridMultilevel"/>
    <w:tmpl w:val="7798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8518E"/>
    <w:multiLevelType w:val="multilevel"/>
    <w:tmpl w:val="502AC6AE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color w:val="DD4193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8" w:hanging="1440"/>
      </w:pPr>
      <w:rPr>
        <w:rFonts w:hint="default"/>
      </w:rPr>
    </w:lvl>
  </w:abstractNum>
  <w:num w:numId="1" w16cid:durableId="224033311">
    <w:abstractNumId w:val="4"/>
  </w:num>
  <w:num w:numId="2" w16cid:durableId="1131364334">
    <w:abstractNumId w:val="19"/>
  </w:num>
  <w:num w:numId="3" w16cid:durableId="708575948">
    <w:abstractNumId w:val="0"/>
  </w:num>
  <w:num w:numId="4" w16cid:durableId="1255239170">
    <w:abstractNumId w:val="12"/>
  </w:num>
  <w:num w:numId="5" w16cid:durableId="1664044088">
    <w:abstractNumId w:val="18"/>
  </w:num>
  <w:num w:numId="6" w16cid:durableId="1564833687">
    <w:abstractNumId w:val="27"/>
  </w:num>
  <w:num w:numId="7" w16cid:durableId="224149438">
    <w:abstractNumId w:val="20"/>
  </w:num>
  <w:num w:numId="8" w16cid:durableId="319963607">
    <w:abstractNumId w:val="16"/>
  </w:num>
  <w:num w:numId="9" w16cid:durableId="736587775">
    <w:abstractNumId w:val="22"/>
  </w:num>
  <w:num w:numId="10" w16cid:durableId="1010524355">
    <w:abstractNumId w:val="9"/>
  </w:num>
  <w:num w:numId="11" w16cid:durableId="1590234599">
    <w:abstractNumId w:val="29"/>
  </w:num>
  <w:num w:numId="12" w16cid:durableId="2091458836">
    <w:abstractNumId w:val="17"/>
  </w:num>
  <w:num w:numId="13" w16cid:durableId="595990114">
    <w:abstractNumId w:val="1"/>
  </w:num>
  <w:num w:numId="14" w16cid:durableId="1392925444">
    <w:abstractNumId w:val="15"/>
  </w:num>
  <w:num w:numId="15" w16cid:durableId="238945493">
    <w:abstractNumId w:val="26"/>
  </w:num>
  <w:num w:numId="16" w16cid:durableId="480195241">
    <w:abstractNumId w:val="6"/>
  </w:num>
  <w:num w:numId="17" w16cid:durableId="2112893934">
    <w:abstractNumId w:val="21"/>
  </w:num>
  <w:num w:numId="18" w16cid:durableId="1935548358">
    <w:abstractNumId w:val="23"/>
  </w:num>
  <w:num w:numId="19" w16cid:durableId="885722126">
    <w:abstractNumId w:val="14"/>
  </w:num>
  <w:num w:numId="20" w16cid:durableId="531725046">
    <w:abstractNumId w:val="28"/>
  </w:num>
  <w:num w:numId="21" w16cid:durableId="488058032">
    <w:abstractNumId w:val="11"/>
  </w:num>
  <w:num w:numId="22" w16cid:durableId="1254826694">
    <w:abstractNumId w:val="10"/>
  </w:num>
  <w:num w:numId="23" w16cid:durableId="927007692">
    <w:abstractNumId w:val="8"/>
  </w:num>
  <w:num w:numId="24" w16cid:durableId="1853180490">
    <w:abstractNumId w:val="3"/>
  </w:num>
  <w:num w:numId="25" w16cid:durableId="18359262">
    <w:abstractNumId w:val="30"/>
  </w:num>
  <w:num w:numId="26" w16cid:durableId="2041468073">
    <w:abstractNumId w:val="2"/>
  </w:num>
  <w:num w:numId="27" w16cid:durableId="395429">
    <w:abstractNumId w:val="24"/>
  </w:num>
  <w:num w:numId="28" w16cid:durableId="1408577039">
    <w:abstractNumId w:val="13"/>
  </w:num>
  <w:num w:numId="29" w16cid:durableId="1936280344">
    <w:abstractNumId w:val="5"/>
  </w:num>
  <w:num w:numId="30" w16cid:durableId="1079401041">
    <w:abstractNumId w:val="7"/>
  </w:num>
  <w:num w:numId="31" w16cid:durableId="8747750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566817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426B6"/>
    <w:rsid w:val="000E1D27"/>
    <w:rsid w:val="000F3867"/>
    <w:rsid w:val="000F4EF2"/>
    <w:rsid w:val="001021A8"/>
    <w:rsid w:val="00102D5C"/>
    <w:rsid w:val="001212E9"/>
    <w:rsid w:val="00123029"/>
    <w:rsid w:val="00132F1A"/>
    <w:rsid w:val="00134CCF"/>
    <w:rsid w:val="00155011"/>
    <w:rsid w:val="001A3AC3"/>
    <w:rsid w:val="001C0287"/>
    <w:rsid w:val="001C3EB5"/>
    <w:rsid w:val="001D236E"/>
    <w:rsid w:val="0023297F"/>
    <w:rsid w:val="002411C7"/>
    <w:rsid w:val="00293FE2"/>
    <w:rsid w:val="002D0843"/>
    <w:rsid w:val="002E2D5B"/>
    <w:rsid w:val="003121DC"/>
    <w:rsid w:val="003134D5"/>
    <w:rsid w:val="0033314A"/>
    <w:rsid w:val="00333D0F"/>
    <w:rsid w:val="00340A47"/>
    <w:rsid w:val="003E6A30"/>
    <w:rsid w:val="003F64B8"/>
    <w:rsid w:val="00421E43"/>
    <w:rsid w:val="004B6BFC"/>
    <w:rsid w:val="00544AB1"/>
    <w:rsid w:val="00575AAE"/>
    <w:rsid w:val="005A4968"/>
    <w:rsid w:val="005F4EA4"/>
    <w:rsid w:val="00630446"/>
    <w:rsid w:val="0066066F"/>
    <w:rsid w:val="006775C3"/>
    <w:rsid w:val="006C3FB7"/>
    <w:rsid w:val="006C4B31"/>
    <w:rsid w:val="006C4FCC"/>
    <w:rsid w:val="0072218A"/>
    <w:rsid w:val="00732F87"/>
    <w:rsid w:val="007333D7"/>
    <w:rsid w:val="007A40DB"/>
    <w:rsid w:val="007D3A4B"/>
    <w:rsid w:val="007E641B"/>
    <w:rsid w:val="007E6627"/>
    <w:rsid w:val="007E6B13"/>
    <w:rsid w:val="007F564C"/>
    <w:rsid w:val="008046C0"/>
    <w:rsid w:val="008166FB"/>
    <w:rsid w:val="00830259"/>
    <w:rsid w:val="00867CC2"/>
    <w:rsid w:val="008C34B9"/>
    <w:rsid w:val="008D15F1"/>
    <w:rsid w:val="008D5D52"/>
    <w:rsid w:val="009421DA"/>
    <w:rsid w:val="009533F6"/>
    <w:rsid w:val="009637B8"/>
    <w:rsid w:val="009976CF"/>
    <w:rsid w:val="009D3A08"/>
    <w:rsid w:val="009D5AC5"/>
    <w:rsid w:val="009E4ECA"/>
    <w:rsid w:val="009E5B54"/>
    <w:rsid w:val="00A14079"/>
    <w:rsid w:val="00A26D68"/>
    <w:rsid w:val="00A96858"/>
    <w:rsid w:val="00AA312D"/>
    <w:rsid w:val="00B33054"/>
    <w:rsid w:val="00B82D29"/>
    <w:rsid w:val="00B97F38"/>
    <w:rsid w:val="00BA6F15"/>
    <w:rsid w:val="00BB7A91"/>
    <w:rsid w:val="00BE0E23"/>
    <w:rsid w:val="00C13904"/>
    <w:rsid w:val="00C16B6C"/>
    <w:rsid w:val="00C21D3B"/>
    <w:rsid w:val="00C65C2B"/>
    <w:rsid w:val="00C71AB9"/>
    <w:rsid w:val="00CB4A9F"/>
    <w:rsid w:val="00CC3B5E"/>
    <w:rsid w:val="00CF5864"/>
    <w:rsid w:val="00D04FDB"/>
    <w:rsid w:val="00D06EED"/>
    <w:rsid w:val="00D82B6D"/>
    <w:rsid w:val="00DB4CDD"/>
    <w:rsid w:val="00DF1826"/>
    <w:rsid w:val="00E8563C"/>
    <w:rsid w:val="00EE574B"/>
    <w:rsid w:val="00F24928"/>
    <w:rsid w:val="00F24EF5"/>
    <w:rsid w:val="00F44763"/>
    <w:rsid w:val="00F7711C"/>
    <w:rsid w:val="00F83157"/>
    <w:rsid w:val="00F85B8C"/>
    <w:rsid w:val="00FA734A"/>
    <w:rsid w:val="00FE5B21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5455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454551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32D91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2D9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54551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32D9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454551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32D9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3186D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32D91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B4176D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454551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32D91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32D91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B4176D" w:themeColor="text1"/>
        <w:bottom w:val="single" w:sz="18" w:space="5" w:color="454551" w:themeColor="text2"/>
      </w:pBdr>
      <w:spacing w:before="200" w:after="280" w:line="360" w:lineRule="auto"/>
    </w:pPr>
    <w:rPr>
      <w:b/>
      <w:bCs/>
      <w:i/>
      <w:iCs/>
      <w:color w:val="ED76B7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ED76B7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32D91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54551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C830CC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C830CC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1049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FF72A5"/>
    <w:pPr>
      <w:spacing w:after="100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F72A5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6F1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E5B54"/>
  </w:style>
  <w:style w:type="table" w:styleId="TableGridLight">
    <w:name w:val="Grid Table Light"/>
    <w:basedOn w:val="TableNormal"/>
    <w:uiPriority w:val="40"/>
    <w:rsid w:val="009E5B54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F5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lidesgo.com/theme/thesis-statement-on-how-nations-use-digital-espionag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Custom 1">
      <a:dk1>
        <a:srgbClr val="B4176D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2</TotalTime>
  <Pages>5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Error 404</vt:lpstr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Производствена Практика</dc:title>
  <dc:subject>Документация</dc:subject>
  <dc:creator>ПЕТЯ пЕТКОВА ‏‏‎</dc:creator>
  <cp:lastModifiedBy>Петя И. Петкова</cp:lastModifiedBy>
  <cp:revision>3</cp:revision>
  <dcterms:created xsi:type="dcterms:W3CDTF">2022-07-04T16:53:00Z</dcterms:created>
  <dcterms:modified xsi:type="dcterms:W3CDTF">2022-07-04T17:14:00Z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